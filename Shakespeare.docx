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4F57FF" w:rsidRDefault="001804D3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7AA95EE" wp14:editId="7646B22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4D3" w:rsidRPr="00440468" w:rsidRDefault="001804D3">
                                <w:pPr>
                                  <w:pStyle w:val="ContactInf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6F539E9941414B0DB7F86B3D67AA0F5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440468">
                                      <w:rPr>
                                        <w:lang w:val="es-ES"/>
                                      </w:rPr>
                                      <w:t>Rayniel</w:t>
                                    </w:r>
                                    <w:proofErr w:type="spellEnd"/>
                                    <w:r w:rsidRPr="00440468">
                                      <w:rPr>
                                        <w:lang w:val="es-ES"/>
                                      </w:rPr>
                                      <w:t xml:space="preserve"> Ramos </w:t>
                                    </w:r>
                                    <w:r w:rsidR="00A759CB" w:rsidRPr="00440468">
                                      <w:rPr>
                                        <w:lang w:val="es-ES"/>
                                      </w:rPr>
                                      <w:t>González</w:t>
                                    </w:r>
                                  </w:sdtContent>
                                </w:sdt>
                                <w:r w:rsidRPr="00440468">
                                  <w:rPr>
                                    <w:lang w:val="es-E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ACD6ED657F84CB1824ACB573C1117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Pr="00440468">
                                      <w:rPr>
                                        <w:lang w:val="es-ES"/>
                                      </w:rPr>
                                      <w:t xml:space="preserve">Sistemas de </w:t>
                                    </w:r>
                                    <w:r w:rsidR="00A759CB" w:rsidRPr="00440468">
                                      <w:rPr>
                                        <w:lang w:val="es-ES"/>
                                      </w:rPr>
                                      <w:t>Información</w:t>
                                    </w:r>
                                  </w:sdtContent>
                                </w:sdt>
                                <w:r w:rsidRPr="00440468">
                                  <w:rPr>
                                    <w:lang w:val="es-E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1CCF08A844A43D8B1B7BFBC0B2F857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2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440468">
                                      <w:rPr>
                                        <w:lang w:val="es-ES"/>
                                      </w:rPr>
                                      <w:t>September 29,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AA95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804D3" w:rsidRPr="00440468" w:rsidRDefault="001804D3">
                          <w:pPr>
                            <w:pStyle w:val="ContactInfo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6F539E9941414B0DB7F86B3D67AA0F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440468">
                                <w:rPr>
                                  <w:lang w:val="es-ES"/>
                                </w:rPr>
                                <w:t>Rayniel</w:t>
                              </w:r>
                              <w:proofErr w:type="spellEnd"/>
                              <w:r w:rsidRPr="00440468">
                                <w:rPr>
                                  <w:lang w:val="es-ES"/>
                                </w:rPr>
                                <w:t xml:space="preserve"> Ramos </w:t>
                              </w:r>
                              <w:r w:rsidR="00A759CB" w:rsidRPr="00440468">
                                <w:rPr>
                                  <w:lang w:val="es-ES"/>
                                </w:rPr>
                                <w:t>González</w:t>
                              </w:r>
                            </w:sdtContent>
                          </w:sdt>
                          <w:r w:rsidRPr="00440468">
                            <w:rPr>
                              <w:lang w:val="es-ES"/>
                            </w:rPr>
                            <w:t> | </w:t>
                          </w:r>
                          <w:sdt>
                            <w:sdtPr>
                              <w:rPr>
                                <w:lang w:val="es-ES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ACD6ED657F84CB1824ACB573C1117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440468">
                                <w:rPr>
                                  <w:lang w:val="es-ES"/>
                                </w:rPr>
                                <w:t xml:space="preserve">Sistemas de </w:t>
                              </w:r>
                              <w:r w:rsidR="00A759CB" w:rsidRPr="00440468">
                                <w:rPr>
                                  <w:lang w:val="es-ES"/>
                                </w:rPr>
                                <w:t>Información</w:t>
                              </w:r>
                            </w:sdtContent>
                          </w:sdt>
                          <w:r w:rsidRPr="00440468">
                            <w:rPr>
                              <w:lang w:val="es-ES"/>
                            </w:rPr>
                            <w:t> | </w:t>
                          </w:r>
                          <w:sdt>
                            <w:sdtPr>
                              <w:rPr>
                                <w:lang w:val="es-ES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71CCF08A844A43D8B1B7BFBC0B2F857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440468">
                                <w:rPr>
                                  <w:lang w:val="es-ES"/>
                                </w:rPr>
                                <w:t>September 29,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12EB667" wp14:editId="481854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4D3" w:rsidRDefault="001804D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Shakespeare</w:t>
                                    </w:r>
                                  </w:sdtContent>
                                </w:sdt>
                              </w:p>
                              <w:p w:rsidR="001804D3" w:rsidRDefault="001804D3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2EB66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804D3" w:rsidRDefault="001804D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Shakespeare</w:t>
                              </w:r>
                            </w:sdtContent>
                          </w:sdt>
                        </w:p>
                        <w:p w:rsidR="001804D3" w:rsidRDefault="001804D3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87540B8" wp14:editId="7540C4C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57FF" w:rsidRDefault="001804D3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4F57FF" w:rsidRDefault="00440468" w:rsidP="00440468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term_document_matrix:</w:t>
      </w:r>
    </w:p>
    <w:p w:rsidR="00440468" w:rsidRPr="00D135E6" w:rsidRDefault="00D135E6" w:rsidP="00440468">
      <w:pPr>
        <w:rPr>
          <w:lang w:val="es-ES"/>
        </w:rPr>
      </w:pPr>
      <w:r w:rsidRPr="00D135E6">
        <w:rPr>
          <w:lang w:val="es-ES"/>
        </w:rPr>
        <w:t>La idea es guardar cuantas veces aparece una palabra en un document</w:t>
      </w:r>
      <w:r w:rsidR="00097CE9">
        <w:rPr>
          <w:lang w:val="es-ES"/>
        </w:rPr>
        <w:t>o</w:t>
      </w:r>
      <w:r w:rsidRPr="00D135E6">
        <w:rPr>
          <w:lang w:val="es-ES"/>
        </w:rPr>
        <w:t xml:space="preserve">. </w:t>
      </w:r>
      <w:r>
        <w:rPr>
          <w:lang w:val="es-ES"/>
        </w:rPr>
        <w:t xml:space="preserve">Para ello se recorren las palabras que hay en cada línea que se nos proporcionan, </w:t>
      </w:r>
      <w:r w:rsidR="00052C63">
        <w:rPr>
          <w:lang w:val="es-ES"/>
        </w:rPr>
        <w:t>y se le aumenta en uno la celda palabra x documento.</w:t>
      </w:r>
      <w:r w:rsidR="00097CE9">
        <w:rPr>
          <w:lang w:val="es-ES"/>
        </w:rPr>
        <w:t xml:space="preserve"> Esto servirá después para usando algún criterio de similaridad ver que tan similares son los documentos a partir de que tanto ocurren las mismas palabras en ellos, también sirve para ver </w:t>
      </w:r>
      <w:r w:rsidR="00A759CB">
        <w:rPr>
          <w:lang w:val="es-ES"/>
        </w:rPr>
        <w:t>qué</w:t>
      </w:r>
      <w:r w:rsidR="00097CE9">
        <w:rPr>
          <w:lang w:val="es-ES"/>
        </w:rPr>
        <w:t xml:space="preserve"> tan similares son las palabras, palabras </w:t>
      </w:r>
      <w:r w:rsidR="00A759CB">
        <w:rPr>
          <w:lang w:val="es-ES"/>
        </w:rPr>
        <w:t>más</w:t>
      </w:r>
      <w:r w:rsidR="00097CE9">
        <w:rPr>
          <w:lang w:val="es-ES"/>
        </w:rPr>
        <w:t xml:space="preserve"> similares tienden a ocurrir en documentos similares.</w:t>
      </w:r>
    </w:p>
    <w:p w:rsidR="00440468" w:rsidRDefault="00440468" w:rsidP="00440468">
      <w:pPr>
        <w:pStyle w:val="Heading1"/>
      </w:pPr>
      <w:r>
        <w:t>term_context_matrix:</w:t>
      </w:r>
    </w:p>
    <w:p w:rsidR="00440468" w:rsidRPr="00052C63" w:rsidRDefault="00052C63" w:rsidP="00440468">
      <w:pPr>
        <w:rPr>
          <w:lang w:val="es-ES"/>
        </w:rPr>
      </w:pPr>
      <w:r w:rsidRPr="00052C63">
        <w:rPr>
          <w:lang w:val="es-ES"/>
        </w:rPr>
        <w:t xml:space="preserve">La idea de este ejercicio es crear una matriz que nos diga que tanta </w:t>
      </w:r>
      <w:r w:rsidR="00A759CB" w:rsidRPr="00052C63">
        <w:rPr>
          <w:lang w:val="es-ES"/>
        </w:rPr>
        <w:t>relación</w:t>
      </w:r>
      <w:r w:rsidRPr="00052C63">
        <w:rPr>
          <w:lang w:val="es-ES"/>
        </w:rPr>
        <w:t xml:space="preserve"> guardan las palabras entre </w:t>
      </w:r>
      <w:r w:rsidR="00A759CB" w:rsidRPr="00052C63">
        <w:rPr>
          <w:lang w:val="es-ES"/>
        </w:rPr>
        <w:t>sí</w:t>
      </w:r>
      <w:r w:rsidRPr="00052C63">
        <w:rPr>
          <w:lang w:val="es-ES"/>
        </w:rPr>
        <w:t xml:space="preserve">, se </w:t>
      </w:r>
      <w:r>
        <w:rPr>
          <w:lang w:val="es-ES"/>
        </w:rPr>
        <w:t>a</w:t>
      </w:r>
      <w:r w:rsidRPr="00052C63">
        <w:rPr>
          <w:lang w:val="es-ES"/>
        </w:rPr>
        <w:t>sume que las</w:t>
      </w:r>
      <w:r>
        <w:rPr>
          <w:lang w:val="es-ES"/>
        </w:rPr>
        <w:t xml:space="preserve"> palabras que poseen palabras iguales alrededor de ellas están </w:t>
      </w:r>
      <w:r w:rsidR="00A759CB">
        <w:rPr>
          <w:lang w:val="es-ES"/>
        </w:rPr>
        <w:t>más</w:t>
      </w:r>
      <w:r>
        <w:rPr>
          <w:lang w:val="es-ES"/>
        </w:rPr>
        <w:t xml:space="preserve"> relacionadas que las que no, para establecer que tan cercanas deben estar las palabras se usa una ventana, cierto </w:t>
      </w:r>
      <w:r w:rsidR="00A759CB">
        <w:rPr>
          <w:lang w:val="es-ES"/>
        </w:rPr>
        <w:t>número</w:t>
      </w:r>
      <w:r>
        <w:rPr>
          <w:lang w:val="es-ES"/>
        </w:rPr>
        <w:t xml:space="preserve"> de palabras a la izquierda y a la derecha de la palabra que se </w:t>
      </w:r>
      <w:r w:rsidR="00A759CB">
        <w:rPr>
          <w:lang w:val="es-ES"/>
        </w:rPr>
        <w:t>está</w:t>
      </w:r>
      <w:r>
        <w:rPr>
          <w:lang w:val="es-ES"/>
        </w:rPr>
        <w:t xml:space="preserve"> analizando, las palabras que se encuentran en esta ventana son llamadas contexto, entonces aquellas palabras con contextos similares deben estar </w:t>
      </w:r>
      <w:r w:rsidR="00A759CB">
        <w:rPr>
          <w:lang w:val="es-ES"/>
        </w:rPr>
        <w:t>más</w:t>
      </w:r>
      <w:r>
        <w:rPr>
          <w:lang w:val="es-ES"/>
        </w:rPr>
        <w:t xml:space="preserve"> relacionadas que las que no. Para darle solución al ejercicio se puede iterar por cada palabra de cada línea y para ella iterar por las palabras pertenecientes a la ventana</w:t>
      </w:r>
      <w:r w:rsidR="001804D3">
        <w:rPr>
          <w:lang w:val="es-ES"/>
        </w:rPr>
        <w:t xml:space="preserve"> (palabras contexto)</w:t>
      </w:r>
      <w:r>
        <w:rPr>
          <w:lang w:val="es-ES"/>
        </w:rPr>
        <w:t>, aumentando en uno la celda palabra x contexto.</w:t>
      </w:r>
    </w:p>
    <w:p w:rsidR="00440468" w:rsidRDefault="00440468" w:rsidP="00BE19FC">
      <w:pPr>
        <w:pStyle w:val="Heading1"/>
      </w:pPr>
      <w:r>
        <w:t>PPMI_matrix:</w:t>
      </w:r>
    </w:p>
    <w:p w:rsidR="00440468" w:rsidRPr="001804D3" w:rsidRDefault="001804D3" w:rsidP="00440468">
      <w:pPr>
        <w:rPr>
          <w:lang w:val="es-ES"/>
        </w:rPr>
      </w:pPr>
      <w:r w:rsidRPr="001804D3">
        <w:rPr>
          <w:lang w:val="es-ES"/>
        </w:rPr>
        <w:t>Esta</w:t>
      </w:r>
      <w:r w:rsidR="00F02B6B">
        <w:rPr>
          <w:lang w:val="es-ES"/>
        </w:rPr>
        <w:t xml:space="preserve"> matriz es similar a la</w:t>
      </w:r>
      <w:r w:rsidR="005F6873">
        <w:rPr>
          <w:lang w:val="es-ES"/>
        </w:rPr>
        <w:t xml:space="preserve"> tf-idf</w:t>
      </w:r>
      <w:r w:rsidR="00F02B6B">
        <w:rPr>
          <w:lang w:val="es-ES"/>
        </w:rPr>
        <w:t>.</w:t>
      </w:r>
      <w:r w:rsidR="00150932">
        <w:rPr>
          <w:lang w:val="es-ES"/>
        </w:rPr>
        <w:t xml:space="preserve"> Se halla el vector suma por columnas y el vector suma por fila, se halla la suma </w:t>
      </w:r>
      <w:r w:rsidR="00A759CB">
        <w:rPr>
          <w:lang w:val="es-ES"/>
        </w:rPr>
        <w:t>total</w:t>
      </w:r>
      <w:r w:rsidR="00150932">
        <w:rPr>
          <w:lang w:val="es-ES"/>
        </w:rPr>
        <w:t xml:space="preserve"> y se procede </w:t>
      </w:r>
      <w:r w:rsidR="00A759CB">
        <w:rPr>
          <w:lang w:val="es-ES"/>
        </w:rPr>
        <w:t>a</w:t>
      </w:r>
      <w:r w:rsidR="00150932">
        <w:rPr>
          <w:lang w:val="es-ES"/>
        </w:rPr>
        <w:t xml:space="preserve"> setear los valores de la matriz acorde a la </w:t>
      </w:r>
      <w:r w:rsidR="00A759CB">
        <w:rPr>
          <w:lang w:val="es-ES"/>
        </w:rPr>
        <w:t>fórmula</w:t>
      </w:r>
      <w:r w:rsidR="00150932">
        <w:rPr>
          <w:lang w:val="es-ES"/>
        </w:rPr>
        <w:t xml:space="preserve"> del documento. Esta matriz es otra forma usada para darle peso a los términos.</w:t>
      </w:r>
    </w:p>
    <w:p w:rsidR="00440468" w:rsidRPr="00824025" w:rsidRDefault="00440468" w:rsidP="00BE19FC">
      <w:pPr>
        <w:pStyle w:val="Heading1"/>
        <w:rPr>
          <w:lang w:val="es-ES"/>
        </w:rPr>
      </w:pPr>
      <w:r w:rsidRPr="00824025">
        <w:rPr>
          <w:lang w:val="es-ES"/>
        </w:rPr>
        <w:t>tf_idf_matrix:</w:t>
      </w:r>
    </w:p>
    <w:p w:rsidR="00440468" w:rsidRPr="00824025" w:rsidRDefault="00824025" w:rsidP="00440468">
      <w:pPr>
        <w:rPr>
          <w:lang w:val="es-ES"/>
        </w:rPr>
      </w:pPr>
      <w:r w:rsidRPr="00824025">
        <w:rPr>
          <w:lang w:val="es-ES"/>
        </w:rPr>
        <w:t xml:space="preserve">Como la frecuencia de </w:t>
      </w:r>
      <w:r w:rsidR="00A759CB" w:rsidRPr="00824025">
        <w:rPr>
          <w:lang w:val="es-ES"/>
        </w:rPr>
        <w:t>aparición</w:t>
      </w:r>
      <w:r w:rsidRPr="00824025">
        <w:rPr>
          <w:lang w:val="es-ES"/>
        </w:rPr>
        <w:t xml:space="preserve"> de las palabras contexto alrededor del termino no da siempre una medida justa de la </w:t>
      </w:r>
      <w:r w:rsidR="004263DD">
        <w:rPr>
          <w:lang w:val="es-ES"/>
        </w:rPr>
        <w:t>asociación, ya que es poco discriminativo, existen palabras con medidas similares pero que no guardan relación alguna, como son aquellas que son muy utilizadas y pueden aparecer frecuentemente en el contexto de otras, o sea, las palabras que son ubicuas no son importantes,</w:t>
      </w:r>
      <w:r w:rsidRPr="00824025">
        <w:rPr>
          <w:lang w:val="es-ES"/>
        </w:rPr>
        <w:t xml:space="preserve"> </w:t>
      </w:r>
      <w:r w:rsidR="004263DD">
        <w:rPr>
          <w:lang w:val="es-ES"/>
        </w:rPr>
        <w:t>por eso</w:t>
      </w:r>
      <w:r w:rsidRPr="00824025">
        <w:rPr>
          <w:lang w:val="es-ES"/>
        </w:rPr>
        <w:t xml:space="preserve"> se usa este otro </w:t>
      </w:r>
      <w:r w:rsidR="00A759CB" w:rsidRPr="00824025">
        <w:rPr>
          <w:lang w:val="es-ES"/>
        </w:rPr>
        <w:t>método</w:t>
      </w:r>
      <w:r w:rsidRPr="00824025">
        <w:rPr>
          <w:lang w:val="es-ES"/>
        </w:rPr>
        <w:t xml:space="preserve"> algo </w:t>
      </w:r>
      <w:r w:rsidR="00A759CB" w:rsidRPr="00824025">
        <w:rPr>
          <w:lang w:val="es-ES"/>
        </w:rPr>
        <w:t>más</w:t>
      </w:r>
      <w:r w:rsidRPr="00824025">
        <w:rPr>
          <w:lang w:val="es-ES"/>
        </w:rPr>
        <w:t xml:space="preserve"> exacto.</w:t>
      </w:r>
      <w:r w:rsidR="005F6873">
        <w:rPr>
          <w:lang w:val="es-ES"/>
        </w:rPr>
        <w:t xml:space="preserve"> Primero de calcula la term_frecuency usando el logaritmo como se establece en el libro, se crea la matriz, luego se calcula el df_array, por cada termino, la cantidad de documentos en la que aparece (document frecuency), luego se calcula el idf_array, la inverse document frecuency, atendiendo a la formula, luego se procede a hallar la tf-idf matriz con la multiplicación como se establece en el libro.</w:t>
      </w:r>
    </w:p>
    <w:p w:rsidR="00440468" w:rsidRPr="00097CE9" w:rsidRDefault="00440468" w:rsidP="00BE19FC">
      <w:pPr>
        <w:pStyle w:val="Heading1"/>
        <w:rPr>
          <w:lang w:val="es-ES"/>
        </w:rPr>
      </w:pPr>
      <w:r w:rsidRPr="00097CE9">
        <w:rPr>
          <w:lang w:val="es-ES"/>
        </w:rPr>
        <w:t>cosine_similarity:</w:t>
      </w:r>
    </w:p>
    <w:p w:rsidR="00440468" w:rsidRPr="00097CE9" w:rsidRDefault="00097CE9" w:rsidP="00440468">
      <w:pPr>
        <w:rPr>
          <w:lang w:val="es-ES"/>
        </w:rPr>
      </w:pPr>
      <w:r w:rsidRPr="00097CE9">
        <w:rPr>
          <w:lang w:val="es-ES"/>
        </w:rPr>
        <w:t>Usado para dados dos vectores ver que tan similares son, pueden ser vectores que represente</w:t>
      </w:r>
      <w:r w:rsidR="00824025">
        <w:rPr>
          <w:lang w:val="es-ES"/>
        </w:rPr>
        <w:t>n documentos o palabras.</w:t>
      </w:r>
      <w:r w:rsidRPr="00097CE9">
        <w:rPr>
          <w:lang w:val="es-ES"/>
        </w:rPr>
        <w:t xml:space="preserve"> </w:t>
      </w:r>
      <w:r>
        <w:rPr>
          <w:lang w:val="es-ES"/>
        </w:rPr>
        <w:t xml:space="preserve">Para la implementación </w:t>
      </w:r>
      <w:r w:rsidR="00824025">
        <w:rPr>
          <w:lang w:val="es-ES"/>
        </w:rPr>
        <w:t xml:space="preserve">se halla el dot product de los vectores y se divide </w:t>
      </w:r>
      <w:r w:rsidR="00824025">
        <w:rPr>
          <w:lang w:val="es-ES"/>
        </w:rPr>
        <w:lastRenderedPageBreak/>
        <w:t xml:space="preserve">por la multiplicación de sus normas, considerando las normas como la raíz de la </w:t>
      </w:r>
      <w:r w:rsidR="00A759CB">
        <w:rPr>
          <w:lang w:val="es-ES"/>
        </w:rPr>
        <w:t>sumatoria</w:t>
      </w:r>
      <w:r w:rsidR="00824025">
        <w:rPr>
          <w:lang w:val="es-ES"/>
        </w:rPr>
        <w:t xml:space="preserve"> de los cuadrados de sus componentes.</w:t>
      </w:r>
    </w:p>
    <w:p w:rsidR="00440468" w:rsidRPr="00097CE9" w:rsidRDefault="00440468" w:rsidP="00BE19FC">
      <w:pPr>
        <w:pStyle w:val="Heading1"/>
        <w:rPr>
          <w:lang w:val="es-ES"/>
        </w:rPr>
      </w:pPr>
      <w:r w:rsidRPr="00097CE9">
        <w:rPr>
          <w:lang w:val="es-ES"/>
        </w:rPr>
        <w:t>jaccard_similarity:</w:t>
      </w:r>
    </w:p>
    <w:p w:rsidR="00440468" w:rsidRPr="00097CE9" w:rsidRDefault="00150932" w:rsidP="00440468">
      <w:pPr>
        <w:rPr>
          <w:lang w:val="es-ES"/>
        </w:rPr>
      </w:pPr>
      <w:r>
        <w:rPr>
          <w:lang w:val="es-ES"/>
        </w:rPr>
        <w:t>Otra forma de calcular la similaridad de dos vectores</w:t>
      </w:r>
      <w:r w:rsidR="00A759CB">
        <w:rPr>
          <w:lang w:val="es-ES"/>
        </w:rPr>
        <w:t>. Se crea el conjunto de índices (pueden ser documentos o términos en dependencia del vector) en donde la componente sea mayor que cero, y se procede a aplicar la fórmula.</w:t>
      </w:r>
    </w:p>
    <w:p w:rsidR="00440468" w:rsidRPr="00097CE9" w:rsidRDefault="00BE19FC" w:rsidP="00BE19FC">
      <w:pPr>
        <w:pStyle w:val="Heading1"/>
        <w:rPr>
          <w:lang w:val="es-ES"/>
        </w:rPr>
      </w:pPr>
      <w:r w:rsidRPr="00097CE9">
        <w:rPr>
          <w:lang w:val="es-ES"/>
        </w:rPr>
        <w:t>dice_similarity:</w:t>
      </w:r>
    </w:p>
    <w:p w:rsidR="00BE19FC" w:rsidRPr="00097CE9" w:rsidRDefault="00A759CB" w:rsidP="00440468">
      <w:pPr>
        <w:rPr>
          <w:lang w:val="es-ES"/>
        </w:rPr>
      </w:pPr>
      <w:r>
        <w:rPr>
          <w:lang w:val="es-ES"/>
        </w:rPr>
        <w:t>Similar a la anterior, la fórmula es parecida y se hace el mismo procedimiento.</w:t>
      </w:r>
    </w:p>
    <w:p w:rsidR="00BE19FC" w:rsidRPr="00097CE9" w:rsidRDefault="00BE19FC" w:rsidP="00BE19FC">
      <w:pPr>
        <w:pStyle w:val="Heading1"/>
        <w:rPr>
          <w:lang w:val="es-ES"/>
        </w:rPr>
      </w:pPr>
      <w:r w:rsidRPr="00097CE9">
        <w:rPr>
          <w:lang w:val="es-ES"/>
        </w:rPr>
        <w:t>rank_plays:</w:t>
      </w:r>
    </w:p>
    <w:p w:rsidR="00BE19FC" w:rsidRPr="00097CE9" w:rsidRDefault="00A759CB" w:rsidP="00440468">
      <w:pPr>
        <w:rPr>
          <w:lang w:val="es-ES"/>
        </w:rPr>
      </w:pPr>
      <w:r>
        <w:rPr>
          <w:lang w:val="es-ES"/>
        </w:rPr>
        <w:t xml:space="preserve">Se calcula la </w:t>
      </w:r>
      <w:proofErr w:type="spellStart"/>
      <w:r>
        <w:rPr>
          <w:lang w:val="es-ES"/>
        </w:rPr>
        <w:t>similaridad</w:t>
      </w:r>
      <w:proofErr w:type="spellEnd"/>
      <w:r>
        <w:rPr>
          <w:lang w:val="es-ES"/>
        </w:rPr>
        <w:t xml:space="preserve"> del vector parámetro con los restantes vectores, se crea una lista con el resultado, posteriormente se crea otra lista con los índices de los vectores y se ordena esta última usando la lista anterior de la similaridad.</w:t>
      </w:r>
    </w:p>
    <w:p w:rsidR="00BE19FC" w:rsidRPr="00097CE9" w:rsidRDefault="00BE19FC" w:rsidP="00BE19FC">
      <w:pPr>
        <w:pStyle w:val="Heading1"/>
        <w:rPr>
          <w:lang w:val="es-ES"/>
        </w:rPr>
      </w:pPr>
      <w:r w:rsidRPr="00097CE9">
        <w:rPr>
          <w:lang w:val="es-ES"/>
        </w:rPr>
        <w:t>rank_words:</w:t>
      </w:r>
    </w:p>
    <w:p w:rsidR="00BE19FC" w:rsidRPr="00097CE9" w:rsidRDefault="00A759CB" w:rsidP="00440468">
      <w:pPr>
        <w:rPr>
          <w:lang w:val="es-ES"/>
        </w:rPr>
      </w:pPr>
      <w:r>
        <w:rPr>
          <w:lang w:val="es-ES"/>
        </w:rPr>
        <w:t>Igual al anterior.</w:t>
      </w:r>
      <w:bookmarkStart w:id="5" w:name="_GoBack"/>
      <w:bookmarkEnd w:id="5"/>
    </w:p>
    <w:p w:rsidR="00BE19FC" w:rsidRPr="00097CE9" w:rsidRDefault="00BE19FC" w:rsidP="00440468">
      <w:pPr>
        <w:rPr>
          <w:lang w:val="es-ES"/>
        </w:rPr>
      </w:pPr>
    </w:p>
    <w:sectPr w:rsidR="00BE19FC" w:rsidRPr="00097CE9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8E" w:rsidRDefault="00395A8E">
      <w:pPr>
        <w:spacing w:before="0" w:after="0" w:line="240" w:lineRule="auto"/>
      </w:pPr>
      <w:r>
        <w:separator/>
      </w:r>
    </w:p>
  </w:endnote>
  <w:endnote w:type="continuationSeparator" w:id="0">
    <w:p w:rsidR="00395A8E" w:rsidRDefault="00395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4D3" w:rsidRDefault="001804D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759C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8E" w:rsidRDefault="00395A8E">
      <w:pPr>
        <w:spacing w:before="0" w:after="0" w:line="240" w:lineRule="auto"/>
      </w:pPr>
      <w:r>
        <w:separator/>
      </w:r>
    </w:p>
  </w:footnote>
  <w:footnote w:type="continuationSeparator" w:id="0">
    <w:p w:rsidR="00395A8E" w:rsidRDefault="00395A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9"/>
    <w:rsid w:val="00052C63"/>
    <w:rsid w:val="00097CE9"/>
    <w:rsid w:val="00150932"/>
    <w:rsid w:val="001804D3"/>
    <w:rsid w:val="00395A8E"/>
    <w:rsid w:val="004263DD"/>
    <w:rsid w:val="00440468"/>
    <w:rsid w:val="004F57FF"/>
    <w:rsid w:val="005F6873"/>
    <w:rsid w:val="00824025"/>
    <w:rsid w:val="00890009"/>
    <w:rsid w:val="00A759CB"/>
    <w:rsid w:val="00BE19FC"/>
    <w:rsid w:val="00D135E6"/>
    <w:rsid w:val="00F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18506"/>
  <w15:chartTrackingRefBased/>
  <w15:docId w15:val="{F3F646EA-17C0-487A-8C1B-A05B3CCC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539E9941414B0DB7F86B3D67AA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007F5-0703-4100-85BF-37889C97C9E0}"/>
      </w:docPartPr>
      <w:docPartBody>
        <w:p w:rsidR="00000000" w:rsidRDefault="00C91B4B">
          <w:pPr>
            <w:pStyle w:val="6F539E9941414B0DB7F86B3D67AA0F59"/>
          </w:pPr>
          <w:r>
            <w:t>[Name]</w:t>
          </w:r>
        </w:p>
      </w:docPartBody>
    </w:docPart>
    <w:docPart>
      <w:docPartPr>
        <w:name w:val="BACD6ED657F84CB1824ACB573C11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A502-F037-48EC-B281-0AF1ECEB8B9F}"/>
      </w:docPartPr>
      <w:docPartBody>
        <w:p w:rsidR="00000000" w:rsidRDefault="00C91B4B">
          <w:pPr>
            <w:pStyle w:val="BACD6ED657F84CB1824ACB573C1117B3"/>
          </w:pPr>
          <w:r>
            <w:t>[Course Title]</w:t>
          </w:r>
        </w:p>
      </w:docPartBody>
    </w:docPart>
    <w:docPart>
      <w:docPartPr>
        <w:name w:val="71CCF08A844A43D8B1B7BFBC0B2F8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39C4-FE10-4952-BDE4-8FC8FFAB77F3}"/>
      </w:docPartPr>
      <w:docPartBody>
        <w:p w:rsidR="00000000" w:rsidRDefault="00C91B4B">
          <w:pPr>
            <w:pStyle w:val="71CCF08A844A43D8B1B7BFBC0B2F857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63"/>
    <w:rsid w:val="00BE7563"/>
    <w:rsid w:val="00C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ECA196FA560D4134873EAA48368A4F05">
    <w:name w:val="ECA196FA560D4134873EAA48368A4F05"/>
  </w:style>
  <w:style w:type="paragraph" w:customStyle="1" w:styleId="6F539E9941414B0DB7F86B3D67AA0F59">
    <w:name w:val="6F539E9941414B0DB7F86B3D67AA0F59"/>
  </w:style>
  <w:style w:type="paragraph" w:customStyle="1" w:styleId="BACD6ED657F84CB1824ACB573C1117B3">
    <w:name w:val="BACD6ED657F84CB1824ACB573C1117B3"/>
  </w:style>
  <w:style w:type="paragraph" w:customStyle="1" w:styleId="71CCF08A844A43D8B1B7BFBC0B2F857D">
    <w:name w:val="71CCF08A844A43D8B1B7BFBC0B2F8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2019-09-29T00:00:00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29044-E5E6-48C9-9FE5-F850F5C6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1383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Shakespeare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Shakespeare</dc:title>
  <dc:creator>Rayniel Ramos González</dc:creator>
  <cp:keywords>Sistemas de Información</cp:keywords>
  <cp:lastModifiedBy>Ray</cp:lastModifiedBy>
  <cp:revision>2</cp:revision>
  <dcterms:created xsi:type="dcterms:W3CDTF">2019-09-30T04:32:00Z</dcterms:created>
  <dcterms:modified xsi:type="dcterms:W3CDTF">2019-10-01T03:35:00Z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